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0D0CB" w14:textId="77777777" w:rsidR="005579D7" w:rsidRDefault="00000000">
      <w:pPr>
        <w:pStyle w:val="Standard"/>
        <w:jc w:val="right"/>
      </w:pPr>
      <w:r>
        <w:t>Institut d’Educació Secundària Joan Ramis i Ramis</w:t>
      </w:r>
    </w:p>
    <w:p w14:paraId="17B6BE36" w14:textId="77777777" w:rsidR="005579D7" w:rsidRDefault="00000000">
      <w:pPr>
        <w:pStyle w:val="Standard"/>
        <w:jc w:val="right"/>
      </w:pPr>
      <w:r>
        <w:rPr>
          <w:b/>
          <w:bCs/>
        </w:rPr>
        <w:t xml:space="preserve">Adreça: </w:t>
      </w:r>
      <w:hyperlink r:id="rId7" w:history="1">
        <w:r>
          <w:rPr>
            <w:color w:val="000000"/>
          </w:rPr>
          <w:t>Av. de Vives Llull, 15, 07703 Maó, Illes Balears</w:t>
        </w:r>
      </w:hyperlink>
    </w:p>
    <w:p w14:paraId="58ABD583" w14:textId="77777777" w:rsidR="005579D7" w:rsidRDefault="00000000">
      <w:pPr>
        <w:pStyle w:val="Standard"/>
        <w:jc w:val="right"/>
      </w:pPr>
      <w:r>
        <w:rPr>
          <w:b/>
          <w:bCs/>
        </w:rPr>
        <w:t xml:space="preserve">Telèfon: </w:t>
      </w:r>
      <w:r>
        <w:t>971360133</w:t>
      </w:r>
    </w:p>
    <w:p w14:paraId="532AEFC2" w14:textId="77777777" w:rsidR="005579D7" w:rsidRDefault="00000000">
      <w:pPr>
        <w:pStyle w:val="Standard"/>
        <w:jc w:val="right"/>
      </w:pPr>
      <w:r>
        <w:rPr>
          <w:b/>
          <w:bCs/>
        </w:rPr>
        <w:t xml:space="preserve">Correu electrònic: </w:t>
      </w:r>
      <w:hyperlink r:id="rId8" w:history="1">
        <w:r>
          <w:t>iesjoanramisiramis@educaib.eu</w:t>
        </w:r>
      </w:hyperlink>
    </w:p>
    <w:p w14:paraId="313CD845" w14:textId="77777777" w:rsidR="005579D7" w:rsidRDefault="005579D7">
      <w:pPr>
        <w:pStyle w:val="Standard"/>
        <w:jc w:val="right"/>
        <w:rPr>
          <w:b/>
          <w:bCs/>
        </w:rPr>
      </w:pPr>
    </w:p>
    <w:p w14:paraId="06418D09" w14:textId="77777777" w:rsidR="005579D7" w:rsidRDefault="005579D7">
      <w:pPr>
        <w:pStyle w:val="Standard"/>
      </w:pPr>
    </w:p>
    <w:p w14:paraId="1BCC4E11" w14:textId="77777777" w:rsidR="005579D7" w:rsidRDefault="005579D7">
      <w:pPr>
        <w:pStyle w:val="Standard"/>
      </w:pPr>
    </w:p>
    <w:p w14:paraId="07DB93B5" w14:textId="77777777" w:rsidR="005579D7" w:rsidRDefault="005579D7">
      <w:pPr>
        <w:pStyle w:val="Standard"/>
      </w:pPr>
    </w:p>
    <w:p w14:paraId="0DBE3CB5" w14:textId="77777777" w:rsidR="005579D7" w:rsidRDefault="005579D7">
      <w:pPr>
        <w:pStyle w:val="Standard"/>
        <w:jc w:val="both"/>
      </w:pPr>
    </w:p>
    <w:p w14:paraId="562B96D6" w14:textId="77777777" w:rsidR="005579D7" w:rsidRDefault="005579D7">
      <w:pPr>
        <w:pStyle w:val="Standard"/>
        <w:jc w:val="both"/>
      </w:pPr>
    </w:p>
    <w:p w14:paraId="61467A97" w14:textId="77777777" w:rsidR="005579D7" w:rsidRDefault="005579D7">
      <w:pPr>
        <w:pStyle w:val="Standard"/>
        <w:jc w:val="both"/>
      </w:pPr>
    </w:p>
    <w:p w14:paraId="67D9CD71" w14:textId="77777777" w:rsidR="005579D7" w:rsidRDefault="005579D7">
      <w:pPr>
        <w:pStyle w:val="Standard"/>
        <w:jc w:val="both"/>
      </w:pPr>
    </w:p>
    <w:p w14:paraId="29AB590B" w14:textId="77777777" w:rsidR="005579D7" w:rsidRDefault="005579D7">
      <w:pPr>
        <w:pStyle w:val="Standard"/>
        <w:jc w:val="both"/>
      </w:pPr>
    </w:p>
    <w:p w14:paraId="2D83D18A" w14:textId="77777777" w:rsidR="005579D7" w:rsidRDefault="005579D7">
      <w:pPr>
        <w:pStyle w:val="Standard"/>
        <w:jc w:val="both"/>
      </w:pPr>
    </w:p>
    <w:p w14:paraId="350A6D1B" w14:textId="77777777" w:rsidR="005579D7" w:rsidRDefault="005579D7">
      <w:pPr>
        <w:pStyle w:val="Standard"/>
        <w:jc w:val="both"/>
      </w:pPr>
    </w:p>
    <w:p w14:paraId="6C0873B5" w14:textId="77777777" w:rsidR="005579D7" w:rsidRDefault="00000000">
      <w:pPr>
        <w:pStyle w:val="Standard"/>
        <w:jc w:val="both"/>
      </w:pPr>
      <w:r>
        <w:t>A qui correspongui,</w:t>
      </w:r>
    </w:p>
    <w:p w14:paraId="1B4BCADC" w14:textId="77777777" w:rsidR="005579D7" w:rsidRDefault="005579D7">
      <w:pPr>
        <w:pStyle w:val="Standard"/>
        <w:jc w:val="both"/>
      </w:pPr>
    </w:p>
    <w:p w14:paraId="45B2272C" w14:textId="77777777" w:rsidR="005579D7" w:rsidRDefault="00000000">
      <w:pPr>
        <w:pStyle w:val="Standard"/>
        <w:jc w:val="both"/>
      </w:pPr>
      <w:r>
        <w:t>El/ la secretari/ària del centre, Marta Pons Vidal, certifica que els següents alumnes estan cursant els estudis de 1</w:t>
      </w:r>
      <w:r>
        <w:rPr>
          <w:vertAlign w:val="superscript"/>
        </w:rPr>
        <w:t>r</w:t>
      </w:r>
      <w:r>
        <w:t xml:space="preserve"> de Sistemes Microinformàtics i Xarxes (SMX) en aquest centre durant el curs acadèmic 2024-2025:</w:t>
      </w:r>
    </w:p>
    <w:p w14:paraId="5E95A73D" w14:textId="77777777" w:rsidR="005579D7" w:rsidRDefault="005579D7">
      <w:pPr>
        <w:pStyle w:val="Standard"/>
        <w:jc w:val="both"/>
      </w:pPr>
    </w:p>
    <w:p w14:paraId="2E3DAA59" w14:textId="77777777" w:rsidR="005579D7" w:rsidRDefault="00000000">
      <w:pPr>
        <w:pStyle w:val="Standard"/>
        <w:numPr>
          <w:ilvl w:val="0"/>
          <w:numId w:val="1"/>
        </w:numPr>
        <w:jc w:val="both"/>
      </w:pPr>
      <w:r>
        <w:t>Jaume Bosch Pons</w:t>
      </w:r>
    </w:p>
    <w:p w14:paraId="0EBCF459" w14:textId="77777777" w:rsidR="005579D7" w:rsidRDefault="00000000">
      <w:pPr>
        <w:pStyle w:val="Standard"/>
        <w:numPr>
          <w:ilvl w:val="0"/>
          <w:numId w:val="1"/>
        </w:numPr>
        <w:jc w:val="both"/>
      </w:pPr>
      <w:r>
        <w:t>Gerard Vinent Sintes</w:t>
      </w:r>
    </w:p>
    <w:p w14:paraId="01F6AFE9" w14:textId="77777777" w:rsidR="005579D7" w:rsidRDefault="00000000">
      <w:pPr>
        <w:pStyle w:val="Standard"/>
        <w:numPr>
          <w:ilvl w:val="0"/>
          <w:numId w:val="1"/>
        </w:numPr>
        <w:jc w:val="both"/>
      </w:pPr>
      <w:r>
        <w:t>Lluna Mascaro Vidal</w:t>
      </w:r>
    </w:p>
    <w:p w14:paraId="6FC72C3F" w14:textId="77777777" w:rsidR="005579D7" w:rsidRDefault="00000000">
      <w:pPr>
        <w:pStyle w:val="Standard"/>
        <w:numPr>
          <w:ilvl w:val="0"/>
          <w:numId w:val="1"/>
        </w:numPr>
        <w:jc w:val="both"/>
      </w:pPr>
      <w:r>
        <w:t>Nil Gomila Vinent</w:t>
      </w:r>
    </w:p>
    <w:p w14:paraId="46F96C58" w14:textId="77777777" w:rsidR="005579D7" w:rsidRDefault="00000000">
      <w:pPr>
        <w:pStyle w:val="Standard"/>
        <w:numPr>
          <w:ilvl w:val="0"/>
          <w:numId w:val="1"/>
        </w:numPr>
        <w:jc w:val="both"/>
      </w:pPr>
      <w:r>
        <w:t>Laia Pons Pons</w:t>
      </w:r>
    </w:p>
    <w:p w14:paraId="69BE3552" w14:textId="77777777" w:rsidR="005579D7" w:rsidRDefault="005579D7">
      <w:pPr>
        <w:pStyle w:val="Standard"/>
        <w:jc w:val="both"/>
      </w:pPr>
    </w:p>
    <w:p w14:paraId="41108453" w14:textId="77777777" w:rsidR="005579D7" w:rsidRDefault="005579D7">
      <w:pPr>
        <w:pStyle w:val="Standard"/>
        <w:jc w:val="both"/>
      </w:pPr>
    </w:p>
    <w:p w14:paraId="31B12F75" w14:textId="77777777" w:rsidR="005579D7" w:rsidRDefault="00000000">
      <w:pPr>
        <w:pStyle w:val="Standard"/>
        <w:jc w:val="both"/>
      </w:pPr>
      <w:r>
        <w:t>Aquest certificat es lliura a petició dels interessats per als efectes que es considerin oportuns.</w:t>
      </w:r>
    </w:p>
    <w:p w14:paraId="75766408" w14:textId="77777777" w:rsidR="005579D7" w:rsidRDefault="005579D7">
      <w:pPr>
        <w:pStyle w:val="Standard"/>
        <w:jc w:val="both"/>
      </w:pPr>
    </w:p>
    <w:p w14:paraId="59E88083" w14:textId="77777777" w:rsidR="005579D7" w:rsidRDefault="005579D7">
      <w:pPr>
        <w:pStyle w:val="Standard"/>
        <w:jc w:val="both"/>
      </w:pPr>
    </w:p>
    <w:p w14:paraId="47971A4D" w14:textId="77777777" w:rsidR="005579D7" w:rsidRDefault="005579D7">
      <w:pPr>
        <w:pStyle w:val="Standard"/>
        <w:jc w:val="both"/>
      </w:pPr>
    </w:p>
    <w:p w14:paraId="0AD8C75B" w14:textId="77777777" w:rsidR="005579D7" w:rsidRDefault="00000000">
      <w:pPr>
        <w:pStyle w:val="Standard"/>
        <w:jc w:val="both"/>
      </w:pPr>
      <w:r>
        <w:t>Maó, 12 de novembre de 2024</w:t>
      </w:r>
    </w:p>
    <w:p w14:paraId="39649732" w14:textId="77777777" w:rsidR="005579D7" w:rsidRDefault="005579D7">
      <w:pPr>
        <w:pStyle w:val="Standard"/>
        <w:jc w:val="both"/>
      </w:pPr>
    </w:p>
    <w:p w14:paraId="63092849" w14:textId="77777777" w:rsidR="005579D7" w:rsidRDefault="005579D7">
      <w:pPr>
        <w:pStyle w:val="Standard"/>
        <w:jc w:val="both"/>
      </w:pPr>
    </w:p>
    <w:p w14:paraId="715B7187" w14:textId="77777777" w:rsidR="005579D7" w:rsidRDefault="00000000">
      <w:pPr>
        <w:pStyle w:val="Standard"/>
        <w:jc w:val="both"/>
        <w:rPr>
          <w:b/>
          <w:bCs/>
        </w:rPr>
      </w:pPr>
      <w:r>
        <w:rPr>
          <w:b/>
          <w:bCs/>
        </w:rPr>
        <w:t>Signat:</w:t>
      </w:r>
    </w:p>
    <w:p w14:paraId="5C1F2F4B" w14:textId="77777777" w:rsidR="005579D7" w:rsidRDefault="00000000">
      <w:pPr>
        <w:pStyle w:val="Standard"/>
        <w:jc w:val="both"/>
      </w:pPr>
      <w:r>
        <w:t>Marta Pons Vidal</w:t>
      </w:r>
    </w:p>
    <w:p w14:paraId="336635C6" w14:textId="77777777" w:rsidR="005579D7" w:rsidRDefault="00000000">
      <w:pPr>
        <w:pStyle w:val="Standard"/>
        <w:jc w:val="both"/>
      </w:pPr>
      <w:r>
        <w:t>Institut d’Educació Secundària Joan Ramis i Ramis</w:t>
      </w:r>
    </w:p>
    <w:sectPr w:rsidR="005579D7">
      <w:pgSz w:w="11906" w:h="16838"/>
      <w:pgMar w:top="1177" w:right="1177" w:bottom="1177" w:left="1177" w:header="720" w:footer="720" w:gutter="0"/>
      <w:pgBorders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8E834" w14:textId="77777777" w:rsidR="007D7472" w:rsidRDefault="007D7472">
      <w:r>
        <w:separator/>
      </w:r>
    </w:p>
  </w:endnote>
  <w:endnote w:type="continuationSeparator" w:id="0">
    <w:p w14:paraId="639109C6" w14:textId="77777777" w:rsidR="007D7472" w:rsidRDefault="007D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A6395" w14:textId="77777777" w:rsidR="007D7472" w:rsidRDefault="007D7472">
      <w:r>
        <w:rPr>
          <w:color w:val="000000"/>
        </w:rPr>
        <w:separator/>
      </w:r>
    </w:p>
  </w:footnote>
  <w:footnote w:type="continuationSeparator" w:id="0">
    <w:p w14:paraId="1EBD4065" w14:textId="77777777" w:rsidR="007D7472" w:rsidRDefault="007D7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D61B8"/>
    <w:multiLevelType w:val="multilevel"/>
    <w:tmpl w:val="1F00CA2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84289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579D7"/>
    <w:rsid w:val="00176459"/>
    <w:rsid w:val="00176CD0"/>
    <w:rsid w:val="005579D7"/>
    <w:rsid w:val="007D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56C49"/>
  <w15:docId w15:val="{413A8BBD-F453-4D57-A42C-F82E8CFE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ca-E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esjoanramisiramis@educaib.e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maps/place/data=!4m2!3m1!1s0x1295879499ca9293:0x67689d7fe11f1c6f?sa=X&amp;ved=1t:8290&amp;ictx=1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Francisco</cp:lastModifiedBy>
  <cp:revision>2</cp:revision>
  <dcterms:created xsi:type="dcterms:W3CDTF">2024-11-21T16:04:00Z</dcterms:created>
  <dcterms:modified xsi:type="dcterms:W3CDTF">2024-11-21T16:04:00Z</dcterms:modified>
</cp:coreProperties>
</file>